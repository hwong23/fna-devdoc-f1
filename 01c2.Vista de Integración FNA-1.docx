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e69131c del 24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2023-01-24T19:26:37Z</dcterms:created>
  <dcterms:modified xsi:type="dcterms:W3CDTF">2023-01-24T19:26:37Z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