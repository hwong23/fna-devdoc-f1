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88"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bookmarkEnd w:id="58"/>
    <w:bookmarkEnd w:id="59"/>
    <w:bookmarkStart w:id="6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0"/>
    <w:bookmarkStart w:id="61"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1"/>
    <w:bookmarkStart w:id="82"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2">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3">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4">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5">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6">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7">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68">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69">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0">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1">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2">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3">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4">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5">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6">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7">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78">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79">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0">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3">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4">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5">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1">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6">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68">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69">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0">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2"/>
    <w:bookmarkStart w:id="83"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3"/>
    <w:bookmarkStart w:id="84"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4"/>
    <w:bookmarkStart w:id="85"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5"/>
    <w:bookmarkStart w:id="86"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6"/>
    <w:bookmarkStart w:id="87"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bookmarkEnd w:id="87"/>
    <w:bookmarkEnd w:id="8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0" Target="http://172.16.127.116/FNA/Web/WJ_verificarNotificacionesPush.aspx" TargetMode="External" /><Relationship Type="http://schemas.openxmlformats.org/officeDocument/2006/relationships/hyperlink" Id="rId79" Target="https://aplicacionesweb.fna.gov.co:8090/BizagiProxyServices/" TargetMode="External" /><Relationship Type="http://schemas.openxmlformats.org/officeDocument/2006/relationships/hyperlink" Id="rId76" Target="https://aplicacionesweb.fna.gov.co:8090/CamaraComercio/" TargetMode="External" /><Relationship Type="http://schemas.openxmlformats.org/officeDocument/2006/relationships/hyperlink" Id="rId62" Target="https://aplicacionesweb.fna.gov.co:8090/eCollectERPAgent/" TargetMode="External" /><Relationship Type="http://schemas.openxmlformats.org/officeDocument/2006/relationships/hyperlink" Id="rId77" Target="https://aplicacionesweb.fna.gov.co:8090/vigia2/" TargetMode="External" /><Relationship Type="http://schemas.openxmlformats.org/officeDocument/2006/relationships/hyperlink" Id="rId63" Target="https://ext.fna.gov.co:8090/CobroAdministrativo/" TargetMode="External" /><Relationship Type="http://schemas.openxmlformats.org/officeDocument/2006/relationships/hyperlink" Id="rId66" Target="https://ext.fna.gov.co:8090/CorreoSeguro/" TargetMode="External" /><Relationship Type="http://schemas.openxmlformats.org/officeDocument/2006/relationships/hyperlink" Id="rId69" Target="https://ext.fna.gov.co:8090/MasivianOTP/" TargetMode="External" /><Relationship Type="http://schemas.openxmlformats.org/officeDocument/2006/relationships/hyperlink" Id="rId65" Target="https://ext.fna.gov.co:8090/RegistraduriaANI/" TargetMode="External" /><Relationship Type="http://schemas.openxmlformats.org/officeDocument/2006/relationships/hyperlink" Id="rId70" Target="https://ext.fna.gov.co:8090/SmartSupervision/" TargetMode="External" /><Relationship Type="http://schemas.openxmlformats.org/officeDocument/2006/relationships/hyperlink" Id="rId68" Target="https://ext.fna.gov.co:8090/api/consultas/" TargetMode="External" /><Relationship Type="http://schemas.openxmlformats.org/officeDocument/2006/relationships/hyperlink" Id="rId81" Target="https://ext.fna.gov.co:8090/transunion-dc/" TargetMode="External" /><Relationship Type="http://schemas.openxmlformats.org/officeDocument/2006/relationships/hyperlink" Id="rId64" Target="https://ext.fna.gov.co:8090/transunion/" TargetMode="External" /><Relationship Type="http://schemas.openxmlformats.org/officeDocument/2006/relationships/hyperlink" Id="rId78" Target="https://fnabogsoa.fna.gov.co:8099/GestorDocumental/" TargetMode="External" /><Relationship Type="http://schemas.openxmlformats.org/officeDocument/2006/relationships/hyperlink" Id="rId75" Target="https://fnabogsoa.fna.gov.co:8099/Simulador/" TargetMode="External" /><Relationship Type="http://schemas.openxmlformats.org/officeDocument/2006/relationships/hyperlink" Id="rId71" Target="https://fnabogsoa.fna.gov.co:8099/WSAdmin/" TargetMode="External" /><Relationship Type="http://schemas.openxmlformats.org/officeDocument/2006/relationships/hyperlink" Id="rId73" Target="https://fnabogsoa.fna.gov.co:8099/admincredito-api/" TargetMode="External" /><Relationship Type="http://schemas.openxmlformats.org/officeDocument/2006/relationships/hyperlink" Id="rId74" Target="https://fnabogsoa.fna.gov.co:8099/carguedocumentos-api/" TargetMode="External" /><Relationship Type="http://schemas.openxmlformats.org/officeDocument/2006/relationships/hyperlink" Id="rId67" Target="https://fnabogsoa.fna.gov.co:8099/fna-poprd/" TargetMode="External" /><Relationship Type="http://schemas.openxmlformats.org/officeDocument/2006/relationships/hyperlink" Id="rId72"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0" Target="http://172.16.127.116/FNA/Web/WJ_verificarNotificacionesPush.aspx" TargetMode="External" /><Relationship Type="http://schemas.openxmlformats.org/officeDocument/2006/relationships/hyperlink" Id="rId79" Target="https://aplicacionesweb.fna.gov.co:8090/BizagiProxyServices/" TargetMode="External" /><Relationship Type="http://schemas.openxmlformats.org/officeDocument/2006/relationships/hyperlink" Id="rId76" Target="https://aplicacionesweb.fna.gov.co:8090/CamaraComercio/" TargetMode="External" /><Relationship Type="http://schemas.openxmlformats.org/officeDocument/2006/relationships/hyperlink" Id="rId62" Target="https://aplicacionesweb.fna.gov.co:8090/eCollectERPAgent/" TargetMode="External" /><Relationship Type="http://schemas.openxmlformats.org/officeDocument/2006/relationships/hyperlink" Id="rId77" Target="https://aplicacionesweb.fna.gov.co:8090/vigia2/" TargetMode="External" /><Relationship Type="http://schemas.openxmlformats.org/officeDocument/2006/relationships/hyperlink" Id="rId63" Target="https://ext.fna.gov.co:8090/CobroAdministrativo/" TargetMode="External" /><Relationship Type="http://schemas.openxmlformats.org/officeDocument/2006/relationships/hyperlink" Id="rId66" Target="https://ext.fna.gov.co:8090/CorreoSeguro/" TargetMode="External" /><Relationship Type="http://schemas.openxmlformats.org/officeDocument/2006/relationships/hyperlink" Id="rId69" Target="https://ext.fna.gov.co:8090/MasivianOTP/" TargetMode="External" /><Relationship Type="http://schemas.openxmlformats.org/officeDocument/2006/relationships/hyperlink" Id="rId65" Target="https://ext.fna.gov.co:8090/RegistraduriaANI/" TargetMode="External" /><Relationship Type="http://schemas.openxmlformats.org/officeDocument/2006/relationships/hyperlink" Id="rId70" Target="https://ext.fna.gov.co:8090/SmartSupervision/" TargetMode="External" /><Relationship Type="http://schemas.openxmlformats.org/officeDocument/2006/relationships/hyperlink" Id="rId68" Target="https://ext.fna.gov.co:8090/api/consultas/" TargetMode="External" /><Relationship Type="http://schemas.openxmlformats.org/officeDocument/2006/relationships/hyperlink" Id="rId81" Target="https://ext.fna.gov.co:8090/transunion-dc/" TargetMode="External" /><Relationship Type="http://schemas.openxmlformats.org/officeDocument/2006/relationships/hyperlink" Id="rId64" Target="https://ext.fna.gov.co:8090/transunion/" TargetMode="External" /><Relationship Type="http://schemas.openxmlformats.org/officeDocument/2006/relationships/hyperlink" Id="rId78" Target="https://fnabogsoa.fna.gov.co:8099/GestorDocumental/" TargetMode="External" /><Relationship Type="http://schemas.openxmlformats.org/officeDocument/2006/relationships/hyperlink" Id="rId75" Target="https://fnabogsoa.fna.gov.co:8099/Simulador/" TargetMode="External" /><Relationship Type="http://schemas.openxmlformats.org/officeDocument/2006/relationships/hyperlink" Id="rId71" Target="https://fnabogsoa.fna.gov.co:8099/WSAdmin/" TargetMode="External" /><Relationship Type="http://schemas.openxmlformats.org/officeDocument/2006/relationships/hyperlink" Id="rId73" Target="https://fnabogsoa.fna.gov.co:8099/admincredito-api/" TargetMode="External" /><Relationship Type="http://schemas.openxmlformats.org/officeDocument/2006/relationships/hyperlink" Id="rId74" Target="https://fnabogsoa.fna.gov.co:8099/carguedocumentos-api/" TargetMode="External" /><Relationship Type="http://schemas.openxmlformats.org/officeDocument/2006/relationships/hyperlink" Id="rId67" Target="https://fnabogsoa.fna.gov.co:8099/fna-poprd/" TargetMode="External" /><Relationship Type="http://schemas.openxmlformats.org/officeDocument/2006/relationships/hyperlink" Id="rId72"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2023-01-10T22:06:43Z</dcterms:created>
  <dcterms:modified xsi:type="dcterms:W3CDTF">2023-01-10T22:06:43Z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