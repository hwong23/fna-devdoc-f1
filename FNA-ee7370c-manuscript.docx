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ee7370c</w:t>
        </w:r>
      </w:hyperlink>
      <w:r>
        <w:t xml:space="preserve"> </w:t>
      </w:r>
      <w:r>
        <w:t xml:space="preserve">on July 13,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ee7370c del 13 Jul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e7370c186d41efa1ad25f1b3c77bf2a09f2c0f6" TargetMode="External" /><Relationship Type="http://schemas.openxmlformats.org/officeDocument/2006/relationships/hyperlink" Id="rId20" Target="https://hwong23.github.io/fna-devdoc-f1/v/ee7370c186d41efa1ad25f1b3c77bf2a09f2c0f6/"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e7370c186d41efa1ad25f1b3c77bf2a09f2c0f6" TargetMode="External" /><Relationship Type="http://schemas.openxmlformats.org/officeDocument/2006/relationships/hyperlink" Id="rId20" Target="https://hwong23.github.io/fna-devdoc-f1/v/ee7370c186d41efa1ad25f1b3c77bf2a09f2c0f6/"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2023-07-13T14:13:06Z</dcterms:created>
  <dcterms:modified xsi:type="dcterms:W3CDTF">2023-07-13T14:13:06Z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2023-07-13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