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Start w:id="2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2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21"/>
    <w:bookmarkEnd w:id="22"/>
    <w:bookmarkStart w:id="24"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23">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24"/>
    <w:bookmarkStart w:id="27"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25"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23">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25"/>
    <w:bookmarkStart w:id="26"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26"/>
    <w:bookmarkEnd w:id="27"/>
    <w:bookmarkStart w:id="28"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bookmarkEnd w:id="2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0" Target="N003e.%20Cat&#225;logo%20de%20Servicios%20FNA-1.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2023-01-10T19:40:53Z</dcterms:created>
  <dcterms:modified xsi:type="dcterms:W3CDTF">2023-01-10T19:40:53Z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