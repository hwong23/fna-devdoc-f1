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${GITHUB_SHA}</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hwong23/fna-devdoc-f1@35a26a2</w:t>
              </w:r>
            </w:hyperlink>
            <w:r>
              <w:t xml:space="preserve"> </w:t>
            </w:r>
            <w:r>
              <w:t xml:space="preserve">on January 14, 2023</w:t>
            </w:r>
          </w:p>
        </w:tc>
      </w:tr>
      <w:tr>
        <w:tc>
          <w:tcPr/>
          <w:p>
            <w:pPr>
              <w:pStyle w:val="Compact"/>
              <w:jc w:val="left"/>
            </w:pPr>
            <w:r>
              <w:t xml:space="preserve">Vínculos</w:t>
            </w:r>
          </w:p>
        </w:tc>
        <w:tc>
          <w:tcPr/>
          <w:p>
            <w:pPr>
              <w:pStyle w:val="Compact"/>
              <w:jc w:val="left"/>
            </w:pPr>
            <w:hyperlink r:id="rId26">
              <w:r>
                <w:rPr>
                  <w:rStyle w:val="Hipervnculo"/>
                </w:rPr>
                <w:t xml:space="preserve">N001d. Ejecución Plan de Trabajo SOA</w:t>
              </w:r>
            </w:hyperlink>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35a26a2">
                <w:r>
                  <w:rPr>
                    <w:rStyle w:val="Hipervnculo"/>
                    <w:bCs/>
                    <w:b/>
                  </w:rPr>
                  <w:t xml:space="preserve">35a26a2?</w:t>
                </w:r>
              </w:hyperlink>
              <w:r>
                <w:rPr>
                  <w:rStyle w:val="Hipervnculo"/>
                </w:rPr>
                <w:t xml:space="preserve">]</w:t>
              </w:r>
            </w:hyperlink>
            <w:r>
              <w:t xml:space="preserve"> </w:t>
            </w:r>
            <w:r>
              <w:t xml:space="preserve">del 2023-01-14</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35a26a2b98104e0e65a2a9962cb6e9695f197862" TargetMode="External" /><Relationship Type="http://schemas.openxmlformats.org/officeDocument/2006/relationships/hyperlink" Id="rId24" Target="https://hwong23.github.io/fna-devdoc-f1/v/35a26a2b98104e0e65a2a9962cb6e9695f197862/"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35a26a2b98104e0e65a2a9962cb6e9695f197862" TargetMode="External" /><Relationship Type="http://schemas.openxmlformats.org/officeDocument/2006/relationships/hyperlink" Id="rId24" Target="https://hwong23.github.io/fna-devdoc-f1/v/35a26a2b98104e0e65a2a9962cb6e9695f197862/"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2023-01-14T02:31:09Z</dcterms:created>
  <dcterms:modified xsi:type="dcterms:W3CDTF">2023-01-14T02:31:09Z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2023-01-14</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