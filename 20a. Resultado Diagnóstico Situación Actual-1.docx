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da4a5ff del 18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tecnología-negocio lo evidenciamos en dos vías. La primera, mediante la relación de las capacidades de negocio con los servicios SOA. La segunda, por medio de la sistribución de población de servicios en el portafolio del FNA, esto es, la cuenta de servicios por tipo.</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basada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2023-01-18T17:40:04Z</dcterms:created>
  <dcterms:modified xsi:type="dcterms:W3CDTF">2023-01-18T17:40:04Z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