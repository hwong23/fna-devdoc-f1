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6083fcb</w:t>
        </w:r>
      </w:hyperlink>
      <w:r>
        <w:t xml:space="preserve"> </w:t>
      </w:r>
      <w:r>
        <w:t xml:space="preserve">on July 12,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6083fcb del 12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083fcb36f06dde334d983d49ee1d8bb509d95a4" TargetMode="External" /><Relationship Type="http://schemas.openxmlformats.org/officeDocument/2006/relationships/hyperlink" Id="rId20" Target="https://hwong23.github.io/fna-devdoc-f1/v/6083fcb36f06dde334d983d49ee1d8bb509d95a4/"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083fcb36f06dde334d983d49ee1d8bb509d95a4" TargetMode="External" /><Relationship Type="http://schemas.openxmlformats.org/officeDocument/2006/relationships/hyperlink" Id="rId20" Target="https://hwong23.github.io/fna-devdoc-f1/v/6083fcb36f06dde334d983d49ee1d8bb509d95a4/"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2023-07-12T20:15:28Z</dcterms:created>
  <dcterms:modified xsi:type="dcterms:W3CDTF">2023-07-12T20:15:28Z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2023-07-12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