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3.png" ContentType="image/png"/>
  <Override PartName="/word/media/rId51.png" ContentType="image/png"/>
  <Override PartName="/word/media/rId47.png" ContentType="image/png"/>
  <Override PartName="/word/media/rId55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ipervnculo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ipervnculo" /></w:rPr><w:t xml:space="preserve">hwong23/fna-devdoc-f1@940982a</w:t></w:r></w:hyperlink><w:r><w:t xml:space="preserve"> </w:t></w:r><w:r><w:t xml:space="preserve">on January 13, 2023.</w:t></w:r><w:r><w:t xml:space="preserve"> </w:t></w:r></w:p><w:bookmarkStart w:id="24" w:name="authors" /><w:p><w:pPr><w:pStyle w:val="Ttulo2" /></w:pPr><w:r><w:t xml:space="preserve">Authors</w:t></w:r></w:p><w:bookmarkStart w:id="23" w:name="correspondence" /><w:p><w:pPr><w:pStyle w:val="FirstParagraph" /></w:pPr><w:r><w:t xml:space="preserve">✉ — Correspondence possible via</w:t></w:r><w:r><w:t xml:space="preserve"> </w:t></w:r><w:hyperlink r:id="rId22"><w:r><w:rPr><w:rStyle w:val="Hipervnculo" /></w:rPr><w:t xml:space="preserve">GitHub Issues</w:t></w:r></w:hyperlink></w:p><w:bookmarkEnd w:id="23" /><w:bookmarkEnd w:id="24" /><w:bookmarkStart w:id="26" w:name="abstract" /><w:p><w:pPr><w:pStyle w:val="Ttulo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5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26" /><w:bookmarkStart w:id="30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27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27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28"><w:r><w:rPr><w:rStyle w:val="Hipervnculo" /></w:rPr><w:t xml:space="preserve">editing</w:t></w:r></w:hyperlink><w:r><w:t xml:space="preserve"> </w:t></w:r><w:r><w:t xml:space="preserve">and</w:t></w:r><w:r><w:t xml:space="preserve"> </w:t></w:r><w:hyperlink r:id="rId29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30" /><w:bookmarkStart w:id="31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31" /><w:bookmarkStart w:id="100" w:name="heading-1" /><w:p><w:pPr><w:pStyle w:val="Ttulo1" /></w:pPr><w:r><w:t xml:space="preserve">Heading 1</w:t></w:r></w:p><w:bookmarkStart w:id="37" w:name="heading-2" /><w:p><w:pPr><w:pStyle w:val="Ttulo2" /></w:pPr><w:r><w:t xml:space="preserve">Heading 2</w:t></w:r></w:p><w:bookmarkStart w:id="35" w:name="heading-3" /><w:p><w:pPr><w:pStyle w:val="Ttulo3" /></w:pPr><w:r><w:t xml:space="preserve">Heading 3</w:t></w:r></w:p><w:bookmarkStart w:id="34" w:name="heading-4" /><w:p><w:pPr><w:pStyle w:val="Ttulo4" /></w:pPr><w:r><w:t xml:space="preserve">Heading 4</w:t></w:r></w:p><w:bookmarkStart w:id="33" w:name="heading-5" /><w:p><w:pPr><w:pStyle w:val="Ttulo5" /></w:pPr><w:r><w:t xml:space="preserve">Heading 5</w:t></w:r></w:p><w:bookmarkStart w:id="32" w:name="heading-6" /><w:p><w:pPr><w:pStyle w:val="Ttulo6" /></w:pPr><w:r><w:t xml:space="preserve">Heading 6</w:t></w:r></w:p><w:bookmarkEnd w:id="32" /><w:bookmarkEnd w:id="33" /><w:bookmarkEnd w:id="34" /><w:bookmarkEnd w:id="35" /><w:bookmarkStart w:id="36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6" /><w:bookmarkEnd w:id="37" /><w:bookmarkStart w:id="39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38"><w:r><w:rPr><w:rStyle w:val="Hipervnculo" /></w:rPr><w:t xml:space="preserve">https://manubot.org</w:t></w:r></w:hyperlink></w:p><w:p><w:pPr><w:pStyle w:val="Textoindependiente" /></w:pPr><w:hyperlink r:id="rId38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38"><w:r><w:rPr><w:rStyle w:val="Hipervnculo" /></w:rPr><w:t xml:space="preserve">Link with text</w:t></w:r></w:hyperlink></w:p><w:p><w:pPr><w:pStyle w:val="Textoindependiente" /></w:pPr><w:hyperlink r:id="rId38"><w:r><w:rPr><w:rStyle w:val="Hipervnculo" /></w:rPr><w:t xml:space="preserve">Link with hover text</w:t></w:r></w:hyperlink></w:p><w:p><w:pPr><w:pStyle w:val="Textoindependiente" /></w:pPr><w:hyperlink r:id="rId38"><w:r><w:rPr><w:rStyle w:val="Hipervnculo" /></w:rPr><w:t xml:space="preserve">Link by reference</w:t></w:r></w:hyperlink></w:p><w:bookmarkEnd w:id="39" /><w:bookmarkStart w:id="40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40" /><w:bookmarkStart w:id="41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long-equation"><w:r><w:rPr><w:rStyle w:val="Hipervnculo" /></w:rPr><w:t xml:space="preserve">2</w:t></w:r></w:hyperlink></w:p><w:bookmarkEnd w:id="41" /><w:bookmarkStart w:id="42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2" /><w:bookmarkStart w:id="59" w:name="figures" /><w:p><w:pPr><w:pStyle w:val="Ttulo2" /></w:pPr><w:r><w:t xml:space="preserve">Figures</w:t></w:r></w:p><w:bookmarkStart w:id="0" w:name="fig:square-image"/><w:p><w:pPr><w:pStyle w:val="CaptionedFigure" /></w:pPr><w:bookmarkStart w:id="46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44" name="Picture" /><a:graphic><a:graphicData uri="http://schemas.openxmlformats.org/drawingml/2006/picture"><pic:pic><pic:nvPicPr><pic:cNvPr descr="https://github.com/manubot/resources/raw/15493970f8882fce22bef829619d3fb37a613ba5/test/square.png" id="45" name="Picture" /><pic:cNvPicPr><a:picLocks noChangeArrowheads="1" noChangeAspect="1" /></pic:cNvPicPr></pic:nvPicPr><pic:blipFill><a:blip r:embed="rId43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6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50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48" name="Picture" /><a:graphic><a:graphicData uri="http://schemas.openxmlformats.org/drawingml/2006/picture"><pic:pic><pic:nvPicPr><pic:cNvPr descr="https://github.com/manubot/resources/raw/15493970f8882fce22bef829619d3fb37a613ba5/test/wide.png" id="49" name="Picture" /><pic:cNvPicPr><a:picLocks noChangeArrowheads="1" noChangeAspect="1" /></pic:cNvPicPr></pic:nvPicPr><pic:blipFill><a:blip r:embed="rId47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50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4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52" name="Picture" /><a:graphic><a:graphicData uri="http://schemas.openxmlformats.org/drawingml/2006/picture"><pic:pic><pic:nvPicPr><pic:cNvPr descr="https://github.com/manubot/resources/raw/15493970f8882fce22bef829619d3fb37a613ba5/test/tall.png" id="53" name="Picture" /><pic:cNvPicPr><a:picLocks noChangeArrowheads="1" noChangeAspect="1" /></pic:cNvPicPr></pic:nvPicPr><pic:blipFill><a:blip r:embed="rId51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4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8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56" name="Picture" /><a:graphic><a:graphicData uri="http://schemas.openxmlformats.org/drawingml/2006/picture"><pic:pic><pic:nvPicPr><pic:cNvPr descr="https://raw.githubusercontent.com/manubot/resources/main/test/vector.svg?sanitize=true" id="57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55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8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9" /><w:bookmarkStart w:id="65" w:name="tables" /><w:p><w:pPr><w:pStyle w:val="Ttulo2" /></w:pPr><w:r><w:t xml:space="preserve">Tables</w:t></w:r></w:p><w:bookmarkStart w:id="0" w:name="tbl:bowling-scores"/><w:bookmarkStart w:id="60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60" /><w:bookmarkEnd w:id="0"/><w:bookmarkStart w:id="0" w:name="tbl:constant-digits"/><w:bookmarkStart w:id="63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61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62"><w:r><w:rPr><w:rStyle w:val="VerbatimChar" /></w:rPr><w:t xml:space="preserve">nasa.gov</w:t></w:r></w:hyperlink></w:p></w:tc></w:tr></w:tbl><w:bookmarkEnd w:id="63" /><w:bookmarkEnd w:id="0"/><w:bookmarkStart w:id="0" w:name="tbl:bc8d4fbb-5a26-40a1-8cac-bbc1789dbbc9"/><w:bookmarkStart w:id="64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64" /><w:bookmarkEnd w:id="0"/><w:bookmarkEnd w:id="65" /><w:bookmarkStart w:id="66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bookmarkStart w:id="0" w:name="eq:long-equation"/><w:r><w:t></w:p><w:p><w:pPr><w:pStyle w:val="Textoindependiente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66" /><w:bookmarkStart w:id="69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38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67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7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68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5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5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5"><w:r><w:rPr><w:rStyle w:val="Hipervnculo" /></w:rPr><w:t xml:space="preserve">manubot.org</w:t></w:r></w:hyperlink></w:p><w:bookmarkEnd w:id="69" /><w:bookmarkStart w:id="99" w:name="references" /><w:p><w:pPr><w:pStyle w:val="Ttulo2" /></w:pPr><w:r><w:t xml:space="preserve">References</w:t></w:r></w:p><w:bookmarkStart w:id="98" w:name="refs" /><w:bookmarkStart w:id="74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70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71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72"><w:r><w:rPr><w:rStyle w:val="Hipervnculo" /></w:rPr><w:t xml:space="preserve">29424689</w:t></w:r></w:hyperlink><w:r><w:t xml:space="preserve"> </w:t></w:r><w:r><w:t xml:space="preserve">· PMCID:</w:t></w:r><w:r><w:t xml:space="preserve"> </w:t></w:r><w:hyperlink r:id="rId73"><w:r><w:rPr><w:rStyle w:val="Hipervnculo" /></w:rPr><w:t xml:space="preserve">PMC5832410</w:t></w:r></w:hyperlink></w:p><w:bookmarkEnd w:id="74" /><w:bookmarkStart w:id="79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75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76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77"><w:r><w:rPr><w:rStyle w:val="Hipervnculo" /></w:rPr><w:t xml:space="preserve">28288103</w:t></w:r></w:hyperlink><w:r><w:t xml:space="preserve"> </w:t></w:r><w:r><w:t xml:space="preserve">· PMCID:</w:t></w:r><w:r><w:t xml:space="preserve"> </w:t></w:r><w:hyperlink r:id="rId78"><w:r><w:rPr><w:rStyle w:val="Hipervnculo" /></w:rPr><w:t xml:space="preserve">PMC6103790</w:t></w:r></w:hyperlink></w:p><w:bookmarkEnd w:id="79" /><w:bookmarkStart w:id="82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80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81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80"><w:r><w:rPr><w:rStyle w:val="Hipervnculo" /></w:rPr><w:t xml:space="preserve">30718888</w:t></w:r></w:hyperlink></w:p><w:bookmarkEnd w:id="82" /><w:bookmarkStart w:id="84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83"><w:r><w:rPr><w:rStyle w:val="Hipervnculo" /></w:rPr><w:t xml:space="preserve">https://www.wikidata.org/wiki/Q56458321</w:t></w:r></w:hyperlink></w:p><w:bookmarkEnd w:id="84" /><w:bookmarkStart w:id="85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85" /><w:bookmarkStart w:id="87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86"><w:r><w:rPr><w:rStyle w:val="Hipervnculo" /></w:rPr><w:t xml:space="preserve">https://greenelab.github.io/meta-review/</w:t></w:r></w:hyperlink></w:p><w:bookmarkEnd w:id="87" /><w:bookmarkStart w:id="92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88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89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90"><w:r><w:rPr><w:rStyle w:val="Hipervnculo" /></w:rPr><w:t xml:space="preserve">29618526</w:t></w:r></w:hyperlink><w:r><w:t xml:space="preserve"> </w:t></w:r><w:r><w:t xml:space="preserve">· PMCID:</w:t></w:r><w:r><w:t xml:space="preserve"> </w:t></w:r><w:hyperlink r:id="rId91"><w:r><w:rPr><w:rStyle w:val="Hipervnculo" /></w:rPr><w:t xml:space="preserve">PMC5938574</w:t></w:r></w:hyperlink></w:p><w:bookmarkEnd w:id="92" /><w:bookmarkStart w:id="97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93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94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95"><w:r><w:rPr><w:rStyle w:val="Hipervnculo" /></w:rPr><w:t xml:space="preserve">31233491</w:t></w:r></w:hyperlink><w:r><w:t xml:space="preserve"> </w:t></w:r><w:r><w:t xml:space="preserve">· PMCID:</w:t></w:r><w:r><w:t xml:space="preserve"> </w:t></w:r><w:hyperlink r:id="rId96"><w:r><w:rPr><w:rStyle w:val="Hipervnculo" /></w:rPr><w:t xml:space="preserve">PMC6611653</w:t></w:r></w:hyperlink></w:p><w:bookmarkEnd w:id="97" /><w:bookmarkEnd w:id="98" /><w:bookmarkEnd w:id="99" /><w:bookmarkEnd w:id="100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47" Target="media/rId47.png" /><Relationship Type="http://schemas.openxmlformats.org/officeDocument/2006/relationships/image" Id="rId55" Target="media/rId55.svg" /><Relationship Type="http://schemas.openxmlformats.org/officeDocument/2006/relationships/hyperlink" Id="rId62" Target="https://apod.nasa.gov/htmltest/gifcity/e.2mil" TargetMode="External" /><Relationship Type="http://schemas.openxmlformats.org/officeDocument/2006/relationships/hyperlink" Id="rId28" Target="https://asciidoctor.org/docs/asciidoc-recommended-practices/#one-sentence-per-line" TargetMode="External" /><Relationship Type="http://schemas.openxmlformats.org/officeDocument/2006/relationships/hyperlink" Id="rId81" Target="https://doi.org/10.1038/d41586-019-00447-9" TargetMode="External" /><Relationship Type="http://schemas.openxmlformats.org/officeDocument/2006/relationships/hyperlink" Id="rId76" Target="https://doi.org/10.1038/nbt.3780" TargetMode="External" /><Relationship Type="http://schemas.openxmlformats.org/officeDocument/2006/relationships/hyperlink" Id="rId89" Target="https://doi.org/10.1098/rsif.2017.0387" TargetMode="External" /><Relationship Type="http://schemas.openxmlformats.org/officeDocument/2006/relationships/hyperlink" Id="rId94" Target="https://doi.org/10.1371/journal.pcbi.1007128" TargetMode="External" /><Relationship Type="http://schemas.openxmlformats.org/officeDocument/2006/relationships/hyperlink" Id="rId71" Target="https://doi.org/10.7554/elife.32822" TargetMode="External" /><Relationship Type="http://schemas.openxmlformats.org/officeDocument/2006/relationships/hyperlink" Id="rId93" Target="https://doi.org/c7np" TargetMode="External" /><Relationship Type="http://schemas.openxmlformats.org/officeDocument/2006/relationships/hyperlink" Id="rId70" Target="https://doi.org/ckcj" TargetMode="External" /><Relationship Type="http://schemas.openxmlformats.org/officeDocument/2006/relationships/hyperlink" Id="rId88" Target="https://doi.org/gddkhn" TargetMode="External" /><Relationship Type="http://schemas.openxmlformats.org/officeDocument/2006/relationships/hyperlink" Id="rId68" Target="https://fontawesome.com/" TargetMode="External" /><Relationship Type="http://schemas.openxmlformats.org/officeDocument/2006/relationships/hyperlink" Id="rId22" Target="https://github.com/hwong23/fna-devdoc-f1/issues" TargetMode="External" /><Relationship Type="http://schemas.openxmlformats.org/officeDocument/2006/relationships/hyperlink" Id="rId21" Target="https://github.com/hwong23/fna-devdoc-f1/tree/940982a580a318c1a385770207b1a28043f483df" TargetMode="External" /><Relationship Type="http://schemas.openxmlformats.org/officeDocument/2006/relationships/hyperlink" Id="rId86" Target="https://greenelab.github.io/meta-review/" TargetMode="External" /><Relationship Type="http://schemas.openxmlformats.org/officeDocument/2006/relationships/hyperlink" Id="rId20" Target="https://hwong23.github.io/fna-devdoc-f1/v/940982a580a318c1a385770207b1a28043f483df/" TargetMode="External" /><Relationship Type="http://schemas.openxmlformats.org/officeDocument/2006/relationships/hyperlink" Id="rId38" Target="https://manubot.org" TargetMode="External" /><Relationship Type="http://schemas.openxmlformats.org/officeDocument/2006/relationships/hyperlink" Id="rId25" Target="https://manubot.org/" TargetMode="External" /><Relationship Type="http://schemas.openxmlformats.org/officeDocument/2006/relationships/hyperlink" Id="rId29" Target="https://rhodesmill.org/brandon/2012/one-sentence-per-line/" TargetMode="External" /><Relationship Type="http://schemas.openxmlformats.org/officeDocument/2006/relationships/hyperlink" Id="rId27" Target="https://www.google.com/search?q=superscript+generator" TargetMode="External" /><Relationship Type="http://schemas.openxmlformats.org/officeDocument/2006/relationships/hyperlink" Id="rId73" Target="https://www.ncbi.nlm.nih.gov/pmc/articles/PMC5832410" TargetMode="External" /><Relationship Type="http://schemas.openxmlformats.org/officeDocument/2006/relationships/hyperlink" Id="rId91" Target="https://www.ncbi.nlm.nih.gov/pmc/articles/PMC5938574" TargetMode="External" /><Relationship Type="http://schemas.openxmlformats.org/officeDocument/2006/relationships/hyperlink" Id="rId78" Target="https://www.ncbi.nlm.nih.gov/pmc/articles/PMC6103790" TargetMode="External" /><Relationship Type="http://schemas.openxmlformats.org/officeDocument/2006/relationships/hyperlink" Id="rId75" Target="https://www.ncbi.nlm.nih.gov/pmc/articles/PMC6103790/" TargetMode="External" /><Relationship Type="http://schemas.openxmlformats.org/officeDocument/2006/relationships/hyperlink" Id="rId96" Target="https://www.ncbi.nlm.nih.gov/pmc/articles/PMC6611653" TargetMode="External" /><Relationship Type="http://schemas.openxmlformats.org/officeDocument/2006/relationships/hyperlink" Id="rId77" Target="https://www.ncbi.nlm.nih.gov/pubmed/28288103" TargetMode="External" /><Relationship Type="http://schemas.openxmlformats.org/officeDocument/2006/relationships/hyperlink" Id="rId72" Target="https://www.ncbi.nlm.nih.gov/pubmed/29424689" TargetMode="External" /><Relationship Type="http://schemas.openxmlformats.org/officeDocument/2006/relationships/hyperlink" Id="rId90" Target="https://www.ncbi.nlm.nih.gov/pubmed/29618526" TargetMode="External" /><Relationship Type="http://schemas.openxmlformats.org/officeDocument/2006/relationships/hyperlink" Id="rId80" Target="https://www.ncbi.nlm.nih.gov/pubmed/30718888" TargetMode="External" /><Relationship Type="http://schemas.openxmlformats.org/officeDocument/2006/relationships/hyperlink" Id="rId95" Target="https://www.ncbi.nlm.nih.gov/pubmed/31233491" TargetMode="External" /><Relationship Type="http://schemas.openxmlformats.org/officeDocument/2006/relationships/hyperlink" Id="rId61" Target="https://www.piday.org/million/" TargetMode="External" /><Relationship Type="http://schemas.openxmlformats.org/officeDocument/2006/relationships/hyperlink" Id="rId83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apod.nasa.gov/htmltest/gifcity/e.2mil" TargetMode="External" /><Relationship Type="http://schemas.openxmlformats.org/officeDocument/2006/relationships/hyperlink" Id="rId28" Target="https://asciidoctor.org/docs/asciidoc-recommended-practices/#one-sentence-per-line" TargetMode="External" /><Relationship Type="http://schemas.openxmlformats.org/officeDocument/2006/relationships/hyperlink" Id="rId81" Target="https://doi.org/10.1038/d41586-019-00447-9" TargetMode="External" /><Relationship Type="http://schemas.openxmlformats.org/officeDocument/2006/relationships/hyperlink" Id="rId76" Target="https://doi.org/10.1038/nbt.3780" TargetMode="External" /><Relationship Type="http://schemas.openxmlformats.org/officeDocument/2006/relationships/hyperlink" Id="rId89" Target="https://doi.org/10.1098/rsif.2017.0387" TargetMode="External" /><Relationship Type="http://schemas.openxmlformats.org/officeDocument/2006/relationships/hyperlink" Id="rId94" Target="https://doi.org/10.1371/journal.pcbi.1007128" TargetMode="External" /><Relationship Type="http://schemas.openxmlformats.org/officeDocument/2006/relationships/hyperlink" Id="rId71" Target="https://doi.org/10.7554/elife.32822" TargetMode="External" /><Relationship Type="http://schemas.openxmlformats.org/officeDocument/2006/relationships/hyperlink" Id="rId93" Target="https://doi.org/c7np" TargetMode="External" /><Relationship Type="http://schemas.openxmlformats.org/officeDocument/2006/relationships/hyperlink" Id="rId70" Target="https://doi.org/ckcj" TargetMode="External" /><Relationship Type="http://schemas.openxmlformats.org/officeDocument/2006/relationships/hyperlink" Id="rId88" Target="https://doi.org/gddkhn" TargetMode="External" /><Relationship Type="http://schemas.openxmlformats.org/officeDocument/2006/relationships/hyperlink" Id="rId68" Target="https://fontawesome.com/" TargetMode="External" /><Relationship Type="http://schemas.openxmlformats.org/officeDocument/2006/relationships/hyperlink" Id="rId22" Target="https://github.com/hwong23/fna-devdoc-f1/issues" TargetMode="External" /><Relationship Type="http://schemas.openxmlformats.org/officeDocument/2006/relationships/hyperlink" Id="rId21" Target="https://github.com/hwong23/fna-devdoc-f1/tree/940982a580a318c1a385770207b1a28043f483df" TargetMode="External" /><Relationship Type="http://schemas.openxmlformats.org/officeDocument/2006/relationships/hyperlink" Id="rId86" Target="https://greenelab.github.io/meta-review/" TargetMode="External" /><Relationship Type="http://schemas.openxmlformats.org/officeDocument/2006/relationships/hyperlink" Id="rId20" Target="https://hwong23.github.io/fna-devdoc-f1/v/940982a580a318c1a385770207b1a28043f483df/" TargetMode="External" /><Relationship Type="http://schemas.openxmlformats.org/officeDocument/2006/relationships/hyperlink" Id="rId38" Target="https://manubot.org" TargetMode="External" /><Relationship Type="http://schemas.openxmlformats.org/officeDocument/2006/relationships/hyperlink" Id="rId25" Target="https://manubot.org/" TargetMode="External" /><Relationship Type="http://schemas.openxmlformats.org/officeDocument/2006/relationships/hyperlink" Id="rId29" Target="https://rhodesmill.org/brandon/2012/one-sentence-per-line/" TargetMode="External" /><Relationship Type="http://schemas.openxmlformats.org/officeDocument/2006/relationships/hyperlink" Id="rId27" Target="https://www.google.com/search?q=superscript+generator" TargetMode="External" /><Relationship Type="http://schemas.openxmlformats.org/officeDocument/2006/relationships/hyperlink" Id="rId73" Target="https://www.ncbi.nlm.nih.gov/pmc/articles/PMC5832410" TargetMode="External" /><Relationship Type="http://schemas.openxmlformats.org/officeDocument/2006/relationships/hyperlink" Id="rId91" Target="https://www.ncbi.nlm.nih.gov/pmc/articles/PMC5938574" TargetMode="External" /><Relationship Type="http://schemas.openxmlformats.org/officeDocument/2006/relationships/hyperlink" Id="rId78" Target="https://www.ncbi.nlm.nih.gov/pmc/articles/PMC6103790" TargetMode="External" /><Relationship Type="http://schemas.openxmlformats.org/officeDocument/2006/relationships/hyperlink" Id="rId75" Target="https://www.ncbi.nlm.nih.gov/pmc/articles/PMC6103790/" TargetMode="External" /><Relationship Type="http://schemas.openxmlformats.org/officeDocument/2006/relationships/hyperlink" Id="rId96" Target="https://www.ncbi.nlm.nih.gov/pmc/articles/PMC6611653" TargetMode="External" /><Relationship Type="http://schemas.openxmlformats.org/officeDocument/2006/relationships/hyperlink" Id="rId77" Target="https://www.ncbi.nlm.nih.gov/pubmed/28288103" TargetMode="External" /><Relationship Type="http://schemas.openxmlformats.org/officeDocument/2006/relationships/hyperlink" Id="rId72" Target="https://www.ncbi.nlm.nih.gov/pubmed/29424689" TargetMode="External" /><Relationship Type="http://schemas.openxmlformats.org/officeDocument/2006/relationships/hyperlink" Id="rId90" Target="https://www.ncbi.nlm.nih.gov/pubmed/29618526" TargetMode="External" /><Relationship Type="http://schemas.openxmlformats.org/officeDocument/2006/relationships/hyperlink" Id="rId80" Target="https://www.ncbi.nlm.nih.gov/pubmed/30718888" TargetMode="External" /><Relationship Type="http://schemas.openxmlformats.org/officeDocument/2006/relationships/hyperlink" Id="rId95" Target="https://www.ncbi.nlm.nih.gov/pubmed/31233491" TargetMode="External" /><Relationship Type="http://schemas.openxmlformats.org/officeDocument/2006/relationships/hyperlink" Id="rId61" Target="https://www.piday.org/million/" TargetMode="External" /><Relationship Type="http://schemas.openxmlformats.org/officeDocument/2006/relationships/hyperlink" Id="rId83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2023-01-13T23:22:38Z</dcterms:created>
  <dcterms:modified xsi:type="dcterms:W3CDTF">2023-01-13T23:22:38Z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2023-01-13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