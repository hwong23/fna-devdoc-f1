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30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cec5516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5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resultadoSOA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resultadoSOA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resultadoSOA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2023-08-04T03:34:49Z</dcterms:created>
  <dcterms:modified xsi:type="dcterms:W3CDTF">2023-08-04T03:34:49Z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