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como lo expone el siguiente diagrama de capas de situación actual.</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las tecnologías seleccionadas sean las que lo favorecen primero al ERP y no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tecnologías para el monitoreo SOA y para la gestión de un registro empresarial de servicios del FNA, dificulta la implementación de beneficios de SOA, como la reutilización y la composición de servicios, y más bien, por el contrario, propicia la redundancia de las capacidades de la arquitectura SOA.</w:t>
      </w:r>
    </w:p>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2023-01-11T22:35:14Z</dcterms:created>
  <dcterms:modified xsi:type="dcterms:W3CDTF">2023-01-11T22:35:14Z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