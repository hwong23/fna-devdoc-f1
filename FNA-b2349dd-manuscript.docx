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b2349dd</w:t>
        </w:r>
      </w:hyperlink>
      <w:r>
        <w:t xml:space="preserve"> </w:t>
      </w:r>
      <w:r>
        <w:t xml:space="preserve">on January 18,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1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1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b2349dd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6"/>
    <w:bookmarkEnd w:id="317"/>
    <w:bookmarkStart w:id="339" w:name="X0d3e4703b7a431296101dfd2ed87ae283a6c75d"/>
    <w:p>
      <w:pPr>
        <w:pStyle w:val="Ttulo1"/>
      </w:pPr>
      <w:r>
        <w:t xml:space="preserve">Tabla de Conclusiones Relevantes del Diagnóstico SOA FNA</w:t>
      </w:r>
    </w:p>
    <w:bookmarkStart w:id="31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18"/>
    <w:bookmarkStart w:id="32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19" name="Picture"/>
            <a:graphic>
              <a:graphicData uri="http://schemas.openxmlformats.org/drawingml/2006/picture">
                <pic:pic>
                  <pic:nvPicPr>
                    <pic:cNvPr descr="images/conclusiones-2.png" id="32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1"/>
    <w:bookmarkStart w:id="32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22"/>
    <w:bookmarkStart w:id="32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3"/>
    <w:bookmarkStart w:id="32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4" name="Picture"/>
            <a:graphic>
              <a:graphicData uri="http://schemas.openxmlformats.org/drawingml/2006/picture">
                <pic:pic>
                  <pic:nvPicPr>
                    <pic:cNvPr descr="images/conclusiones-5.png" id="32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26"/>
    <w:bookmarkStart w:id="33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2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27" name="Picture"/>
            <a:graphic>
              <a:graphicData uri="http://schemas.openxmlformats.org/drawingml/2006/picture">
                <pic:pic>
                  <pic:nvPicPr>
                    <pic:cNvPr descr="images/catalogoaplicaciones.png" id="32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29"/>
    <w:bookmarkStart w:id="33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0"/>
    <w:bookmarkEnd w:id="331"/>
    <w:bookmarkStart w:id="33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2"/>
    <w:bookmarkStart w:id="33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3" name="Picture"/>
            <a:graphic>
              <a:graphicData uri="http://schemas.openxmlformats.org/drawingml/2006/picture">
                <pic:pic>
                  <pic:nvPicPr>
                    <pic:cNvPr descr="images/VistaPortafolio-CatalogoServiciosFNA.1.png" id="33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5"/>
    <w:bookmarkStart w:id="33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36"/>
    <w:bookmarkEnd w:id="337"/>
    <w:bookmarkStart w:id="33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38"/>
    <w:bookmarkEnd w:id="33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b2349dd9ad359b038fa97cab6c4b22f5c4284797" TargetMode="External" /><Relationship Type="http://schemas.openxmlformats.org/officeDocument/2006/relationships/hyperlink" Id="rId20" Target="https://hwong23.github.io/fna-devdoc-f1/v/b2349dd9ad359b038fa97cab6c4b22f5c4284797/"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b2349dd9ad359b038fa97cab6c4b22f5c4284797" TargetMode="External" /><Relationship Type="http://schemas.openxmlformats.org/officeDocument/2006/relationships/hyperlink" Id="rId20" Target="https://hwong23.github.io/fna-devdoc-f1/v/b2349dd9ad359b038fa97cab6c4b22f5c4284797/"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2023-01-18T17:19:45Z</dcterms:created>
  <dcterms:modified xsi:type="dcterms:W3CDTF">2023-01-18T17:19:45Z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2023-01-18</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