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ipervnculo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Textoindependiente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Ttulo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Textoindependiente" /></w:pPr><w:r><w:t xml:space="preserve">Semi-bold text</w:t></w:r></w:p><w:p><w:pPr><w:pStyle w:val="Textoindependiente" /></w:pPr><w:r><w:t xml:space="preserve">Centered text</w:t></w:r></w:p><w:p><w:pPr><w:pStyle w:val="Textoindependiente" /></w:pPr><w:r><w:t xml:space="preserve">Right-aligned text</w:t></w:r></w:p><w:p><w:pPr><w:pStyle w:val="Textoindependiente" /></w:pPr><w:r><w:rPr><w:iCs /><w:i /></w:rPr><w:t xml:space="preserve">Italic</w:t></w:r><w:r><w:t xml:space="preserve"> </w:t></w:r><w:r><w:rPr><w:iCs /><w:i /></w:rPr><w:t xml:space="preserve">text</w:t></w:r></w:p><w:p><w:pPr><w:pStyle w:val="Textoindependiente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Textoindependiente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Textoindependiente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Textoindependiente" /></w:pPr><w:hyperlink r:id="rId21"><w:r><w:rPr><w:rStyle w:val="Hipervnculo" /></w:rPr><w:t xml:space="preserve">unicode superscripts</w:t></w:r></w:hyperlink><w:r><w:t xml:space="preserve">⁰¹²³⁴⁵⁶⁷⁸⁹</w:t></w:r></w:p><w:p><w:pPr><w:pStyle w:val="Textoindependiente" /></w:pPr><w:hyperlink r:id="rId21"><w:r><w:rPr><w:rStyle w:val="Hipervnculo" /></w:rPr><w:t xml:space="preserve">unicode subscripts</w:t></w:r></w:hyperlink><w:r><w:t xml:space="preserve">₀₁₂₃₄₅₆₇₈₉</w:t></w:r></w:p><w:p><w:pPr><w:pStyle w:val="Textoindependiente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Textoindependiente" /></w:pPr><w:r><w:t xml:space="preserve">Putting each sentence on its own line has numerous benefits with regard to</w:t></w:r><w:r><w:t xml:space="preserve"> </w:t></w:r><w:hyperlink r:id="rId22"><w:r><w:rPr><w:rStyle w:val="Hipervnculo" /></w:rPr><w:t xml:space="preserve">editing</w:t></w:r></w:hyperlink><w:r><w:t xml:space="preserve"> </w:t></w:r><w:r><w:t xml:space="preserve">and</w:t></w:r><w:r><w:t xml:space="preserve"> </w:t></w:r><w:hyperlink r:id="rId23"><w:r><w:rPr><w:rStyle w:val="Hipervnculo" /></w:rPr><w:t xml:space="preserve">version control</w:t></w:r></w:hyperlink><w:r><w:t xml:space="preserve">.</w:t></w:r></w:p><w:p><w:pPr><w:pStyle w:val="Textoindependiente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Ttulo2" /></w:pPr><w:r><w:t xml:space="preserve">Document organization</w:t></w:r></w:p><w:p><w:pPr><w:pStyle w:val="FirstParagraph" /></w:pPr><w:r><w:t xml:space="preserve">Document section headings:</w:t></w:r></w:p><w:bookmarkEnd w:id="25" /><w:bookmarkStart w:id="93" w:name="heading-1" /><w:p><w:pPr><w:pStyle w:val="Ttulo1" /></w:pPr><w:r><w:t xml:space="preserve">Heading 1</w:t></w:r></w:p><w:bookmarkStart w:id="31" w:name="heading-2" /><w:p><w:pPr><w:pStyle w:val="Ttulo2" /></w:pPr><w:r><w:t xml:space="preserve">Heading 2</w:t></w:r></w:p><w:bookmarkStart w:id="29" w:name="heading-3" /><w:p><w:pPr><w:pStyle w:val="Ttulo3" /></w:pPr><w:r><w:t xml:space="preserve">Heading 3</w:t></w:r></w:p><w:bookmarkStart w:id="28" w:name="heading-4" /><w:p><w:pPr><w:pStyle w:val="Ttulo4" /></w:pPr><w:r><w:t xml:space="preserve">Heading 4</w:t></w:r></w:p><w:bookmarkStart w:id="27" w:name="heading-5" /><w:p><w:pPr><w:pStyle w:val="Ttulo5" /></w:pPr><w:r><w:t xml:space="preserve">Heading 5</w:t></w:r></w:p><w:bookmarkStart w:id="26" w:name="heading-6" /><w:p><w:pPr><w:pStyle w:val="Ttulo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Ttulo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Textoindependiente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Textoindependiente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Ttulo2" /></w:pPr><w:r><w:t xml:space="preserve">Links</w:t></w:r></w:p><w:p><w:pPr><w:pStyle w:val="FirstParagraph" /></w:pPr><w:r><w:t xml:space="preserve">Bare URL link:</w:t></w:r><w:r><w:t xml:space="preserve"> </w:t></w:r><w:hyperlink r:id="rId32"><w:r><w:rPr><w:rStyle w:val="Hipervnculo" /></w:rPr><w:t xml:space="preserve">https://manubot.org</w:t></w:r></w:hyperlink></w:p><w:p><w:pPr><w:pStyle w:val="Textoindependiente" /></w:pPr><w:hyperlink r:id="rId32"><w:r><w:rPr><w:rStyle w:val="Hipervnculo" /></w:rPr><w:t xml:space="preserve">Long link with lots of words and stuff and junk and bleep and blah and stuff and other stuff and more stuff yeah</w:t></w:r></w:hyperlink></w:p><w:p><w:pPr><w:pStyle w:val="Textoindependiente" /></w:pPr><w:hyperlink r:id="rId32"><w:r><w:rPr><w:rStyle w:val="Hipervnculo" /></w:rPr><w:t xml:space="preserve">Link with text</w:t></w:r></w:hyperlink></w:p><w:p><w:pPr><w:pStyle w:val="Textoindependiente" /></w:pPr><w:hyperlink r:id="rId32"><w:r><w:rPr><w:rStyle w:val="Hipervnculo" /></w:rPr><w:t xml:space="preserve">Link with hover text</w:t></w:r></w:hyperlink></w:p><w:p><w:pPr><w:pStyle w:val="Textoindependiente" /></w:pPr><w:hyperlink r:id="rId32"><w:r><w:rPr><w:rStyle w:val="Hipervnculo" /></w:rPr><w:t xml:space="preserve">Link by reference</w:t></w:r></w:hyperlink></w:p><w:bookmarkEnd w:id="33" /><w:bookmarkStart w:id="34" w:name="citations" /><w:p><w:pPr><w:pStyle w:val="Ttulo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ipervnculo" /></w:rPr><w:t xml:space="preserve">1</w:t></w:r></w:hyperlink><w:r><w:t xml:space="preserve">]</w:t></w:r><w:r><w:t xml:space="preserve">.</w:t></w:r></w:p><w:p><w:pPr><w:pStyle w:val="Textoindependiente" /></w:pPr><w:r><w:t xml:space="preserve">Citation by PubMed Central ID</w:t></w:r><w:r><w:t xml:space="preserve"> </w:t></w:r><w:r><w:t xml:space="preserve">[</w:t></w:r><w:hyperlink w:anchor="ref-mSMVRkoc"><w:r><w:rPr><w:rStyle w:val="Hipervnculo" /></w:rPr><w:t xml:space="preserve">2</w:t></w:r></w:hyperlink><w:r><w:t xml:space="preserve">]</w:t></w:r><w:r><w:t xml:space="preserve">.</w:t></w:r></w:p><w:p><w:pPr><w:pStyle w:val="Textoindependiente" /></w:pPr><w:r><w:t xml:space="preserve">Citation by PubMed ID</w:t></w:r><w:r><w:t xml:space="preserve"> </w:t></w:r><w:r><w:t xml:space="preserve">[</w:t></w:r><w:hyperlink w:anchor="ref-126Wi5Us4"><w:r><w:rPr><w:rStyle w:val="Hipervnculo" /></w:rPr><w:t xml:space="preserve">3</w:t></w:r></w:hyperlink><w:r><w:t xml:space="preserve">]</w:t></w:r><w:r><w:t xml:space="preserve">.</w:t></w:r></w:p><w:p><w:pPr><w:pStyle w:val="Textoindependiente" /></w:pPr><w:r><w:t xml:space="preserve">Citation by Wikidata ID</w:t></w:r><w:r><w:t xml:space="preserve"> </w:t></w:r><w:r><w:t xml:space="preserve">[</w:t></w:r><w:hyperlink w:anchor="ref-QhC8yJ7V"><w:r><w:rPr><w:rStyle w:val="Hipervnculo" /></w:rPr><w:t xml:space="preserve">4</w:t></w:r></w:hyperlink><w:r><w:t xml:space="preserve">]</w:t></w:r><w:r><w:t xml:space="preserve">.</w:t></w:r></w:p><w:p><w:pPr><w:pStyle w:val="Textoindependiente" /></w:pPr><w:r><w:t xml:space="preserve">Citation by ISBN</w:t></w:r><w:r><w:t xml:space="preserve"> </w:t></w:r><w:r><w:t xml:space="preserve">[</w:t></w:r><w:hyperlink w:anchor="ref-zBPP9YKu"><w:r><w:rPr><w:rStyle w:val="Hipervnculo" /></w:rPr><w:t xml:space="preserve">5</w:t></w:r></w:hyperlink><w:r><w:t xml:space="preserve">]</w:t></w:r><w:r><w:t xml:space="preserve">.</w:t></w:r></w:p><w:p><w:pPr><w:pStyle w:val="Textoindependiente" /></w:pPr><w:r><w:t xml:space="preserve">Citation by URL</w:t></w:r><w:r><w:t xml:space="preserve"> </w:t></w:r><w:r><w:t xml:space="preserve">[</w:t></w:r><w:hyperlink w:anchor="ref-1GGGHdsew"><w:r><w:rPr><w:rStyle w:val="Hipervnculo" /></w:rPr><w:t xml:space="preserve">6</w:t></w:r></w:hyperlink><w:r><w:t xml:space="preserve">]</w:t></w:r><w:r><w:t xml:space="preserve">.</w:t></w:r></w:p><w:p><w:pPr><w:pStyle w:val="Textoindependiente" /></w:pPr><w:r><w:t xml:space="preserve">Citation by alias</w:t></w:r><w:r><w:t xml:space="preserve"> </w:t></w:r><w:r><w:t xml:space="preserve">[</w:t></w:r><w:hyperlink w:anchor="ref-PZMP42Ak"><w:r><w:rPr><w:rStyle w:val="Hipervnculo" /></w:rPr><w:t xml:space="preserve">7</w:t></w:r></w:hyperlink><w:r><w:t xml:space="preserve">]</w:t></w:r><w:r><w:t xml:space="preserve">.</w:t></w:r></w:p><w:p><w:pPr><w:pStyle w:val="Textoindependiente" /></w:pPr><w:r><w:t xml:space="preserve">Multiple citations can be put inside the same set of brackets</w:t></w:r><w:r><w:t xml:space="preserve"> </w:t></w:r><w:r><w:t xml:space="preserve">[</w:t></w:r><w:hyperlink w:anchor="ref-IhliSZDo"><w:r><w:rPr><w:rStyle w:val="Hipervnculo" /></w:rPr><w:t xml:space="preserve">1</w:t></w:r></w:hyperlink><w:r><w:t xml:space="preserve">,</w:t></w:r><w:hyperlink w:anchor="ref-zBPP9YKu"><w:r><w:rPr><w:rStyle w:val="Hipervnculo" /></w:rPr><w:t xml:space="preserve">5</w:t></w:r></w:hyperlink><w:r><w:t xml:space="preserve">,</w:t></w:r><w:hyperlink w:anchor="ref-PZMP42Ak"><w:r><w:rPr><w:rStyle w:val="Hipervnculo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ipervnculo" /></w:rPr><w:t xml:space="preserve">2</w:t></w:r></w:hyperlink><w:r><w:t xml:space="preserve">,</w:t></w:r><w:hyperlink w:anchor="ref-126Wi5Us4"><w:r><w:rPr><w:rStyle w:val="Hipervnculo" /></w:rPr><w:t xml:space="preserve">3</w:t></w:r></w:hyperlink><w:r><w:t xml:space="preserve">,</w:t></w:r><w:hyperlink w:anchor="ref-PZMP42Ak"><w:r><w:rPr><w:rStyle w:val="Hipervnculo" /></w:rPr><w:t xml:space="preserve">7</w:t></w:r></w:hyperlink><w:r><w:t xml:space="preserve">,</w:t></w:r><w:hyperlink w:anchor="ref-YuJbg3zO"><w:r><w:rPr><w:rStyle w:val="Hipervnculo" /></w:rPr><w:t xml:space="preserve">8</w:t></w:r></w:hyperlink><w:r><w:t xml:space="preserve">]</w:t></w:r><w:r><w:t xml:space="preserve">.</w:t></w:r></w:p><w:p><w:pPr><w:pStyle w:val="Textoindependiente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Ttulo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ipervnculo" /></w:rPr><w:t xml:space="preserve">1</w:t></w:r></w:hyperlink></w:p><w:p><w:pPr><w:pStyle w:val="Textoindependiente" /></w:pPr><w:r><w:t xml:space="preserve">Figure</w:t></w:r><w:r><w:t xml:space="preserve"> </w:t></w:r><w:hyperlink w:anchor="fig:wide-image"><w:r><w:rPr><w:rStyle w:val="Hipervnculo" /></w:rPr><w:t xml:space="preserve">2</w:t></w:r></w:hyperlink></w:p><w:p><w:pPr><w:pStyle w:val="Textoindependiente" /></w:pPr><w:r><w:t xml:space="preserve">Figure</w:t></w:r><w:r><w:t xml:space="preserve"> </w:t></w:r><w:hyperlink w:anchor="fig:tall-image"><w:r><w:rPr><w:rStyle w:val="Hipervnculo" /></w:rPr><w:t xml:space="preserve">3</w:t></w:r></w:hyperlink></w:p><w:p><w:pPr><w:pStyle w:val="Textoindependiente" /></w:pPr><w:r><w:t xml:space="preserve">Figure</w:t></w:r><w:r><w:t xml:space="preserve"> </w:t></w:r><w:hyperlink w:anchor="fig:vector-image"><w:r><w:rPr><w:rStyle w:val="Hipervnculo" /></w:rPr><w:t xml:space="preserve">4</w:t></w:r></w:hyperlink></w:p><w:p><w:pPr><w:pStyle w:val="Textoindependiente" /></w:pPr><w:r><w:t xml:space="preserve">Table</w:t></w:r><w:r><w:t xml:space="preserve"> </w:t></w:r><w:hyperlink w:anchor="tbl:bowling-scores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regular-equation"><w:r><w:rPr><w:rStyle w:val="Hipervnculo" /></w:rPr><w:t xml:space="preserve">1</w:t></w:r></w:hyperlink></w:p><w:p><w:pPr><w:pStyle w:val="Textoindependiente" /></w:pPr><w:r><w:t xml:space="preserve">Equation</w:t></w:r><w:r><w:t xml:space="preserve"> </w:t></w:r><w:hyperlink w:anchor="eq:long-equation"><w:r><w:rPr><w:rStyle w:val="Hipervnculo" /></w:rPr><w:t xml:space="preserve">2</w:t></w:r></w:hyperlink></w:p><w:bookmarkEnd w:id="35" /><w:bookmarkStart w:id="36" w:name="quotes-and-code" /><w:p><w:pPr><w:pStyle w:val="Ttulo2" /></w:pPr><w:r><w:t xml:space="preserve">Quotes and code</w:t></w:r></w:p><w:p><w:pPr><w:pStyle w:val="Textodebloque" /></w:pPr><w:r><w:t xml:space="preserve">Quoted text</w:t></w:r></w:p><w:p><w:pPr><w:pStyle w:val="Textodebloque" /></w:pPr><w:r><w:t xml:space="preserve">Quoted block of text</w:t></w:r></w:p><w:p><w:pPr><w:pStyle w:val="Textodebloque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Textoindependiente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Ttulo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600700" cy="224028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600700" cy="224028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3" /><w:bookmarkStart w:id="59" w:name="tables" /><w:p><w:pPr><w:pStyle w:val="Ttulo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6a9f3d05-27cc-491f-9d6a-3e030dee76c8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Ttulo2" /></w:pPr><w:r><w:t xml:space="preserve">Equations</w:t></w:r></w:p><w:p><w:pPr><w:pStyle w:val="FirstParagraph" /></w:pPr><w:r><w:t xml:space="preserve">A LaTeX equation:</w:t></w:r></w:p><w:p><w:pPr><w:pStyle w:val="Textoindependiente" /></w:pPr><w:bookmarkStart w:id="0" w:name="eq:regular-equation"/><w:r><w:t></w:p><w:p><w:pPr><w:pStyle w:val="Textoindependiente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Textoindependiente" /></w:pPr><w:r><w:t xml:space="preserve">An equation too long to fit within page:</w:t></w:r></w:p><w:p><w:pPr><w:pStyle w:val="Textoindependiente" /></w:pPr><w:bookmarkStart w:id="0" w:name="eq:long-equation"/><w:r><w:t></w:p><w:p><w:pPr><w:pStyle w:val="Textoindependiente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60" /><w:bookmarkStart w:id="92" w:name="special" /><w:p><w:pPr><w:pStyle w:val="Ttulo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Textoindependiente" /></w:pPr><w:hyperlink r:id="rId32"><w:r><w:rPr><w:rStyle w:val="Hipervnculo" /></w:rPr><w:t xml:space="preserve">Link styled as a button</w:t></w:r></w:hyperlink></w:p><w:p><w:pPr><w:pStyle w:val="Textoindependiente" /></w:pPr><w:r><w:t xml:space="preserve">Adding arbitrary HTML attributes to an element using Pandoc’s attribute syntax:</w:t></w:r></w:p><w:bookmarkStart w:id="61" w:name="some_id_1" /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Textoindependiente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Textoindependiente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Textoindependiente" /></w:pPr><w:r><w:t xml:space="preserve">Available background colors for text, images, code, banners, etc:</w:t></w:r></w:p><w:p><w:pPr><w:pStyle w:val="Textoindependiente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Textoindependiente" /></w:pPr><w:r><w:t xml:space="preserve">Using the</w:t></w:r><w:r><w:t xml:space="preserve"> </w:t></w:r><w:hyperlink r:id="rId62"><w:r><w:rPr><w:rStyle w:val="Hipervnculo" /></w:rPr><w:t xml:space="preserve">Font Awesome</w:t></w:r></w:hyperlink><w:r><w:t xml:space="preserve"> </w:t></w:r><w:r><w:t xml:space="preserve">icon set:</w:t></w:r></w:p><w:p><w:pPr><w:pStyle w:val="Textoindependiente" /></w:pPr></w:p><w:p><w:pPr><w:pStyle w:val="Textoindependiente" /></w:pPr><w:r><w:t xml:space="preserve"> </w:t></w:r><w:r><w:t xml:space="preserve"> </w:t></w:r><w:r><w:t xml:space="preserve"> </w:t></w:r><w:r><w:t xml:space="preserve"> </w:t></w:r><w:r><w:t xml:space="preserve"> </w:t></w:r></w:p><w:p><w:pPr><w:pStyle w:val="Textoindependiente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p><w:pPr><w:pStyle w:val="Textoindependiente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ipervnculo" /></w:rPr><w:t xml:space="preserve">manubot.org</w:t></w:r></w:hyperlink></w:p><w:bookmarkStart w:id="91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ipervnculo" /></w:rPr><w:t xml:space="preserve">https://doi.org/ckcj</w:t></w:r></w:hyperlink><w:r><w:t xml:space="preserve"> </w:t></w:r><w:r><w:t xml:space="preserve">DOI:</w:t></w:r><w:r><w:t xml:space="preserve"> </w:t></w:r><w:hyperlink r:id="rId64"><w:r><w:rPr><w:rStyle w:val="Hipervnculo" /></w:rPr><w:t xml:space="preserve">10.7554/elife.32822</w:t></w:r></w:hyperlink><w:r><w:t xml:space="preserve"> </w:t></w:r><w:r><w:t xml:space="preserve">· PMID:</w:t></w:r><w:r><w:t xml:space="preserve"> </w:t></w:r><w:hyperlink r:id="rId65"><w:r><w:rPr><w:rStyle w:val="Hipervnculo" /></w:rPr><w:t xml:space="preserve">29424689</w:t></w:r></w:hyperlink><w:r><w:t xml:space="preserve"> </w:t></w:r><w:r><w:t xml:space="preserve">· PMCID:</w:t></w:r><w:r><w:t xml:space="preserve"> </w:t></w:r><w:hyperlink r:id="rId66"><w:r><w:rPr><w:rStyle w:val="Hipervnculo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ipervnculo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ipervnculo" /></w:rPr><w:t xml:space="preserve">10.1038/nbt.3780</w:t></w:r></w:hyperlink><w:r><w:t xml:space="preserve"> </w:t></w:r><w:r><w:t xml:space="preserve">· PMID:</w:t></w:r><w:r><w:t xml:space="preserve"> </w:t></w:r><w:hyperlink r:id="rId70"><w:r><w:rPr><w:rStyle w:val="Hipervnculo" /></w:rPr><w:t xml:space="preserve">28288103</w:t></w:r></w:hyperlink><w:r><w:t xml:space="preserve"> </w:t></w:r><w:r><w:t xml:space="preserve">· PMCID:</w:t></w:r><w:r><w:t xml:space="preserve"> </w:t></w:r><w:hyperlink r:id="rId71"><w:r><w:rPr><w:rStyle w:val="Hipervnculo" /></w:rPr><w:t xml:space="preserve">PMC6103790</w:t></w:r></w:hyperlink></w:p><w:bookmarkEnd w:id="72" /><w:bookmarkStart w:id="75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3"><w:r><w:rPr><w:rStyle w:val="Hipervnculo" /></w:rPr><w:t xml:space="preserve">https://www.ncbi.nlm.nih.gov/pubmed/30718888</w:t></w:r></w:hyperlink><w:r><w:t xml:space="preserve"> </w:t></w:r><w:r><w:t xml:space="preserve">DOI:</w:t></w:r><w:r><w:t xml:space="preserve"> </w:t></w:r><w:hyperlink r:id="rId74"><w:r><w:rPr><w:rStyle w:val="Hipervnculo" /></w:rPr><w:t xml:space="preserve">10.1038/d41586-019-00447-9</w:t></w:r></w:hyperlink><w:r><w:t xml:space="preserve"> </w:t></w:r><w:r><w:t xml:space="preserve">· PMID:</w:t></w:r><w:r><w:t xml:space="preserve"> </w:t></w:r><w:hyperlink r:id="rId73"><w:r><w:rPr><w:rStyle w:val="Hipervnculo" /></w:rPr><w:t xml:space="preserve">30718888</w:t></w:r></w:hyperlink></w:p><w:bookmarkEnd w:id="75" /><w:bookmarkStart w:id="77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6"><w:r><w:rPr><w:rStyle w:val="Hipervnculo" /></w:rPr><w:t xml:space="preserve">https://www.wikidata.org/wiki/Q56458321</w:t></w:r></w:hyperlink></w:p><w:bookmarkEnd w:id="77" /><w:bookmarkStart w:id="78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8" /><w:bookmarkStart w:id="80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9"><w:r><w:rPr><w:rStyle w:val="Hipervnculo" /></w:rPr><w:t xml:space="preserve">https://greenelab.github.io/meta-review/</w:t></w:r></w:hyperlink></w:p><w:bookmarkEnd w:id="80" /><w:bookmarkStart w:id="85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81"><w:r><w:rPr><w:rStyle w:val="Hipervnculo" /></w:rPr><w:t xml:space="preserve">https://doi.org/gddkhn</w:t></w:r></w:hyperlink><w:r><w:t xml:space="preserve"> </w:t></w:r><w:r><w:t xml:space="preserve">DOI:</w:t></w:r><w:r><w:t xml:space="preserve"> </w:t></w:r><w:hyperlink r:id="rId82"><w:r><w:rPr><w:rStyle w:val="Hipervnculo" /></w:rPr><w:t xml:space="preserve">10.1098/rsif.2017.0387</w:t></w:r></w:hyperlink><w:r><w:t xml:space="preserve"> </w:t></w:r><w:r><w:t xml:space="preserve">· PMID:</w:t></w:r><w:r><w:t xml:space="preserve"> </w:t></w:r><w:hyperlink r:id="rId83"><w:r><w:rPr><w:rStyle w:val="Hipervnculo" /></w:rPr><w:t xml:space="preserve">29618526</w:t></w:r></w:hyperlink><w:r><w:t xml:space="preserve"> </w:t></w:r><w:r><w:t xml:space="preserve">· PMCID:</w:t></w:r><w:r><w:t xml:space="preserve"> </w:t></w:r><w:hyperlink r:id="rId84"><w:r><w:rPr><w:rStyle w:val="Hipervnculo" /></w:rPr><w:t xml:space="preserve">PMC5938574</w:t></w:r></w:hyperlink></w:p><w:bookmarkEnd w:id="85" /><w:bookmarkStart w:id="90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6"><w:r><w:rPr><w:rStyle w:val="Hipervnculo" /></w:rPr><w:t xml:space="preserve">https://doi.org/c7np</w:t></w:r></w:hyperlink><w:r><w:t xml:space="preserve"> </w:t></w:r><w:r><w:t xml:space="preserve">DOI:</w:t></w:r><w:r><w:t xml:space="preserve"> </w:t></w:r><w:hyperlink r:id="rId87"><w:r><w:rPr><w:rStyle w:val="Hipervnculo" /></w:rPr><w:t xml:space="preserve">10.1371/journal.pcbi.1007128</w:t></w:r></w:hyperlink><w:r><w:t xml:space="preserve"> </w:t></w:r><w:r><w:t xml:space="preserve">· PMID:</w:t></w:r><w:r><w:t xml:space="preserve"> </w:t></w:r><w:hyperlink r:id="rId88"><w:r><w:rPr><w:rStyle w:val="Hipervnculo" /></w:rPr><w:t xml:space="preserve">31233491</w:t></w:r></w:hyperlink><w:r><w:t xml:space="preserve"> </w:t></w:r><w:r><w:t xml:space="preserve">· PMCID:</w:t></w:r><w:r><w:t xml:space="preserve"> </w:t></w:r><w:hyperlink r:id="rId89"><w:r><w:rPr><w:rStyle w:val="Hipervnculo" /></w:rPr><w:t xml:space="preserve">PMC6611653</w:t></w:r></w:hyperlink></w:p><w:bookmarkEnd w:id="90" /><w:bookmarkEnd w:id="91" /><w:bookmarkEnd w:id="92" /><w:bookmarkEnd w:id="93" /><w:sectPr w:rsidR="008904DC"><w:headerReference r:id="rId9" w:type="default" /><w:footerReference r:id="rId10" w:type="default" /><w:pgSz w:h="15840" w:w="12240" /><w:pgMar w:bottom="1417" w:footer="0" w:gutter="0" w:header="708" w:left="1701" w:right="1701" w:top="1417" /><w:cols w:space="708" /><w:docGrid w:linePitch="36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74" Target="https://doi.org/10.1038/d41586-019-00447-9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82" Target="https://doi.org/10.1098/rsif.2017.0387" TargetMode="External" /><Relationship Type="http://schemas.openxmlformats.org/officeDocument/2006/relationships/hyperlink" Id="rId87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6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81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9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4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9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3" Target="https://www.ncbi.nlm.nih.gov/pubmed/29618526" TargetMode="External" /><Relationship Type="http://schemas.openxmlformats.org/officeDocument/2006/relationships/hyperlink" Id="rId73" Target="https://www.ncbi.nlm.nih.gov/pubmed/30718888" TargetMode="External" /><Relationship Type="http://schemas.openxmlformats.org/officeDocument/2006/relationships/hyperlink" Id="rId88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6" Target="https://www.wikidata.org/wiki/Q5645832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2023-01-13T23:22:34Z</dcterms:created>
  <dcterms:modified xsi:type="dcterms:W3CDTF">2023-01-13T23:22:34Z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