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1ba1b33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en el nivel de infraestructura con el fabricante IBM. Muchos de los servicios y hardware se encuentra proporcionado por este fabricante. A continuación mostramos la relación de servicios de infraestructura respecto de este fabricante.</w:t>
      </w:r>
    </w:p>
    <w:p>
      <w:pPr>
        <w:pStyle w:val="Figure"/>
      </w:pPr>
      <w:r>
        <w:drawing>
          <wp:inline>
            <wp:extent cx="5600700" cy="29172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onclusiones-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Esto implica riesgos de esfuerzos altos en el caso de portar de tecnología, actualizar, o sustituir los entornos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Figure"/>
      </w:pPr>
      <w:r>
        <w:drawing>
          <wp:inline>
            <wp:extent cx="5600700" cy="34793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conclusiones-6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7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2023-01-17T15:55:51Z</dcterms:created>
  <dcterms:modified xsi:type="dcterms:W3CDTF">2023-01-17T15:55:51Z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