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90"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89"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bookmarkEnd w:id="89"/>
    <w:bookmarkEnd w:id="9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2023-01-11T14:51:51Z</dcterms:created>
  <dcterms:modified xsi:type="dcterms:W3CDTF">2023-01-11T14:51:51Z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