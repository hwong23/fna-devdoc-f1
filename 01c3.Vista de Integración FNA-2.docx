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61d8c24 del 02 Jun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2023-06-02T17:10:31Z</dcterms:created>
  <dcterms:modified xsi:type="dcterms:W3CDTF">2023-06-02T17:10:31Z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