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 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diagnóstico, se trata de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siguiente, ). Las aplicaciones de proveedor, entre los que se encuentran Transunion, Solusoft, Isolution, y por supuesto, el ERP Cobis, tienen la mayor presencia en el listado de tecnologías,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Existe el riesgo de inefectividad tecnológica respecto a SOA. En contraste con esta lista de tecnologías y proveedores, el resultado del diangóstico de madurez SOA indica que el FNA no pasa del segundo escalafon en esta escala de eficacia.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2023-01-13T19:32:10Z</dcterms:created>
  <dcterms:modified xsi:type="dcterms:W3CDTF">2023-01-13T19:32:10Z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