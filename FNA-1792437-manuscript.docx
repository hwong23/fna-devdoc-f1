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1792437</w:t>
        </w:r>
      </w:hyperlink>
      <w:r>
        <w:t xml:space="preserve"> </w:t>
      </w:r>
      <w:r>
        <w:t xml:space="preserve">on July 12,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1792437 del 12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17924376bd5c507df4eff49c94967cac5b305505" TargetMode="External" /><Relationship Type="http://schemas.openxmlformats.org/officeDocument/2006/relationships/hyperlink" Id="rId20" Target="https://hwong23.github.io/fna-devdoc-f1/v/17924376bd5c507df4eff49c94967cac5b305505/"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17924376bd5c507df4eff49c94967cac5b305505" TargetMode="External" /><Relationship Type="http://schemas.openxmlformats.org/officeDocument/2006/relationships/hyperlink" Id="rId20" Target="https://hwong23.github.io/fna-devdoc-f1/v/17924376bd5c507df4eff49c94967cac5b305505/"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2023-07-12T20:07:17Z</dcterms:created>
  <dcterms:modified xsi:type="dcterms:W3CDTF">2023-07-12T20:07:17Z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2023-07-12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