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da4a5ff del 18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2023-01-18T17:40:05Z</dcterms:created>
  <dcterms:modified xsi:type="dcterms:W3CDTF">2023-01-18T17:40:05Z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