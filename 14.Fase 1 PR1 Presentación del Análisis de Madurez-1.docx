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16C12"/>
    <w:pPr>
      <w:spacing w:after="12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Pr>
      <w:rFonts w:ascii="Arial" w:hAnsi="Arial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33</TotalTime>
  <Pages>1</Pages>
  <Words>286</Words>
  <Characters>1574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2023-01-11T17:24:25Z</dcterms:created>
  <dcterms:modified xsi:type="dcterms:W3CDTF">2023-01-11T17:24:25Z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