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4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39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bookmarkStart w:id="32" w:name="referencia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8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</w:p>
    <w:bookmarkStart w:id="37" w:name="referencia-1"/>
    <w:p>
      <w:pPr>
        <w:pStyle w:val="Ttulo3"/>
      </w:pPr>
      <w:r>
        <w:t xml:space="preserve">Referencia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s/image_2.370ae99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7"/>
    <w:bookmarkEnd w:id="38"/>
    <w:bookmarkEnd w:id="3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2023-01-12T19:53:28Z</dcterms:created>
  <dcterms:modified xsi:type="dcterms:W3CDTF">2023-01-12T19:53:28Z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