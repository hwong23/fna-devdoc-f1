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rId31.png" ContentType="image/png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Anexos. Todos los Dominios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Gobierno, Efectividad, Costos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 </w:t>
            </w:r>
            <w:hyperlink r:id="rId20">
              <w:r>
                <w:rPr>
                  <w:rStyle w:val="Hipervnculo"/>
                </w:rPr>
                <w:t xml:space="preserve">N007. Presentación del Análisis de Madurez-1</w:t>
              </w:r>
            </w:hyperlink>
            <w:r>
              <w:t xml:space="preserve"> </w:t>
            </w:r>
            <w:r>
              <w:t xml:space="preserve">| 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2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6" w:name="X2fe7d23308a518acb42118a203e85ae328ac950"/>
    <w:p>
      <w:pPr>
        <w:pStyle w:val="Ttulo2"/>
      </w:pPr>
      <w:r>
        <w:t xml:space="preserve">Anexo 1. Resultado Diagnóstico Madurez SOA</w:t>
      </w:r>
    </w:p>
    <w:p>
      <w:pPr>
        <w:pStyle w:val="Figure"/>
      </w:pPr>
      <w:r>
        <w:drawing>
          <wp:inline>
            <wp:extent cx="5600700" cy="3548208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resultadoSO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48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Xc0b7d81c7289007c21b9122aaca2c223b80a190"/>
    <w:p>
      <w:pPr>
        <w:pStyle w:val="Ttulo2"/>
      </w:pPr>
      <w:r>
        <w:t xml:space="preserve">Anexo 2. Diagnóstico Madurez SOA. Todas las Dimensiones</w:t>
      </w:r>
    </w:p>
    <w:p>
      <w:pPr>
        <w:pStyle w:val="Figure"/>
      </w:pPr>
      <w:r>
        <w:drawing>
          <wp:inline>
            <wp:extent cx="5600700" cy="4758087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resultadoSOA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758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X6349f3973d200d4dcc10fd264fd025da31d3c7a"/>
    <w:p>
      <w:pPr>
        <w:pStyle w:val="Ttulo2"/>
      </w:pPr>
      <w:r>
        <w:t xml:space="preserve">Anexo 3. Diagnóstico Gobierno SOA. Por Desarrollar</w:t>
      </w:r>
    </w:p>
    <w:p>
      <w:pPr>
        <w:pStyle w:val="Figure"/>
      </w:pPr>
      <w:r>
        <w:drawing>
          <wp:inline>
            <wp:extent cx="5600700" cy="2070547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s/resultadoSOA-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70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3" Target="media/rId23.png" /><Relationship Type="http://schemas.openxmlformats.org/officeDocument/2006/relationships/hyperlink" Id="rId22" Target="N003e.%20Cat&#225;logo%20de%20Servicios%20FNA-3.md" TargetMode="External" /><Relationship Type="http://schemas.openxmlformats.org/officeDocument/2006/relationships/hyperlink" Id="rId21" Target="N005a.%20Vista%2de%2Integraci&#243;n%2FNA-1.md" TargetMode="External" /><Relationship Type="http://schemas.openxmlformats.org/officeDocument/2006/relationships/hyperlink" Id="rId20" Target="N007.%20Presentaci&#243;n%20del%20An&#225;lisis%20de%20Madurez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03e.%20Cat&#225;logo%20de%20Servicios%20FNA-3.md" TargetMode="External" /><Relationship Type="http://schemas.openxmlformats.org/officeDocument/2006/relationships/hyperlink" Id="rId21" Target="N005a.%20Vista%2de%2Integraci&#243;n%2FNA-1.md" TargetMode="External" /><Relationship Type="http://schemas.openxmlformats.org/officeDocument/2006/relationships/hyperlink" Id="rId20" Target="N007.%20Presentaci&#243;n%20del%20An&#225;lisis%20de%20Madurez-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173</TotalTime>
  <Pages>4</Pages>
  <Words>288</Words>
  <Characters>1589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2023-01-11T22:31:45Z</dcterms:created>
  <dcterms:modified xsi:type="dcterms:W3CDTF">2023-01-11T22:31:45Z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