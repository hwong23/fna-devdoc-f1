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7.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N011. Estudio de Madurez SOA FNA -3 Anexos</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34"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3"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3"/>
    <w:bookmarkEnd w:id="34"/>
    <w:bookmarkStart w:id="35"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5"/>
    <w:bookmarkStart w:id="36"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6"/>
    <w:bookmarkStart w:id="40"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8" name="Picture"/>
            <a:graphic>
              <a:graphicData uri="http://schemas.openxmlformats.org/drawingml/2006/picture">
                <pic:pic>
                  <pic:nvPicPr>
                    <pic:cNvPr descr="images/analisisSOA-2.png" id="39" name="Picture"/>
                    <pic:cNvPicPr>
                      <a:picLocks noChangeArrowheads="1" noChangeAspect="1"/>
                    </pic:cNvPicPr>
                  </pic:nvPicPr>
                  <pic:blipFill>
                    <a:blip r:embed="rId37"/>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4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2023-01-11T22:31:44Z</dcterms:created>
  <dcterms:modified xsi:type="dcterms:W3CDTF">2023-01-11T22:31:44Z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