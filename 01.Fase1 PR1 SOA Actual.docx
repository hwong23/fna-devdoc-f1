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tecnológica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es el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2023-10-19T20:49:59Z</dcterms:created>
  <dcterms:modified xsi:type="dcterms:W3CDTF">2023-10-19T20:49:59Z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