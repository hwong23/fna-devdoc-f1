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34a7bb7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2023-01-17T19:28:06Z</dcterms:created>
  <dcterms:modified xsi:type="dcterms:W3CDTF">2023-01-17T19:28:06Z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