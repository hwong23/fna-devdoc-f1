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2"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1"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bookmarkEnd w:id="21"/>
    <w:bookmarkEnd w:id="22"/>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16C12"/>
    <w:pPr>
      <w:spacing w:after="12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Pr>
      <w:rFonts w:ascii="Arial" w:hAnsi="Arial"/>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33</TotalTime>
  <Pages>1</Pages>
  <Words>286</Words>
  <Characters>1574</Characters>
  <Application>Microsoft Office Word</Application>
  <DocSecurity>0</DocSecurity>
  <Lines>13</Lines>
  <Paragraphs>3</Paragraphs>
  <ScaleCrop>false</ScaleCrop>
  <Company>Informática &amp; Tecnología Ltda</Company>
  <LinksUpToDate>false</LinksUpToDate>
  <CharactersWithSpaces>1857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2023-01-11T16:45:37Z</dcterms:created>
  <dcterms:modified xsi:type="dcterms:W3CDTF">2023-01-11T16:45:37Z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